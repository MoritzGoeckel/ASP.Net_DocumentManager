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84"/>
        <w:gridCol w:w="4678"/>
      </w:tblGrid>
      <w:tr w:rsidR="00C26A46" w:rsidRPr="00C26A46" w:rsidTr="00C26A46">
        <w:trPr>
          <w:cantSplit/>
          <w:trHeight w:val="2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bottom"/>
          </w:tcPr>
          <w:p w:rsidR="00C26A46" w:rsidRPr="00C26A46" w:rsidRDefault="00C26A46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Nachname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6A46" w:rsidRPr="00C26A46" w:rsidRDefault="00C26A46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color w:val="FFFFFF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bottom"/>
          </w:tcPr>
          <w:p w:rsidR="00C26A46" w:rsidRPr="00C26A46" w:rsidRDefault="00C26A46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Vorname</w:t>
            </w:r>
          </w:p>
        </w:tc>
      </w:tr>
      <w:tr w:rsidR="00C26A46" w:rsidRPr="00C26A46" w:rsidTr="00C26A46">
        <w:trPr>
          <w:cantSplit/>
          <w:trHeight w:val="340"/>
        </w:trPr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Pr="00C26A46" w:rsidRDefault="003F159E" w:rsidP="003F159E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</w:rPr>
              <w:t>|1|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Pr="00C26A46" w:rsidRDefault="003F159E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</w:rPr>
              <w:t>|0|</w:t>
            </w:r>
          </w:p>
        </w:tc>
      </w:tr>
    </w:tbl>
    <w:p w:rsidR="00C26A46" w:rsidRPr="00C26A46" w:rsidRDefault="00C26A46">
      <w:pPr>
        <w:pStyle w:val="Header"/>
        <w:tabs>
          <w:tab w:val="clear" w:pos="4536"/>
          <w:tab w:val="clear" w:pos="9072"/>
        </w:tabs>
        <w:rPr>
          <w:rStyle w:val="PageNumber"/>
          <w:b/>
          <w:bCs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4"/>
        <w:gridCol w:w="1701"/>
        <w:gridCol w:w="284"/>
        <w:gridCol w:w="2268"/>
        <w:gridCol w:w="284"/>
        <w:gridCol w:w="2268"/>
      </w:tblGrid>
      <w:tr w:rsidR="00C26A46" w:rsidRPr="00C26A46" w:rsidTr="00C26A46">
        <w:trPr>
          <w:cantSplit/>
          <w:trHeight w:val="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Funktion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Bereich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Team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C26A46" w:rsidRP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b/>
                <w:color w:val="FFFFFF"/>
                <w:sz w:val="16"/>
                <w:szCs w:val="16"/>
              </w:rPr>
            </w:pPr>
            <w:r w:rsidRPr="00C26A46">
              <w:rPr>
                <w:rStyle w:val="PageNumber"/>
                <w:b/>
                <w:color w:val="FFFFFF"/>
                <w:sz w:val="16"/>
                <w:szCs w:val="16"/>
              </w:rPr>
              <w:t>Gruppe</w:t>
            </w:r>
          </w:p>
        </w:tc>
      </w:tr>
      <w:tr w:rsidR="00C26A46" w:rsidTr="00C26A46">
        <w:trPr>
          <w:cantSplit/>
          <w:trHeight w:val="340"/>
        </w:trPr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Default="003F159E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  <w:r>
              <w:rPr>
                <w:rStyle w:val="PageNumber"/>
              </w:rPr>
              <w:t>|2|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Default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Default="003C5FAF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  <w:r>
              <w:rPr>
                <w:rStyle w:val="PageNumber"/>
              </w:rPr>
              <w:t>|3|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Default="00D20EB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  <w:r>
              <w:rPr>
                <w:rStyle w:val="PageNumber"/>
                <w:sz w:val="16"/>
              </w:rPr>
              <w:t>|4|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Default="00C26A4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Default="00D20EB6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Style w:val="PageNumber"/>
                <w:sz w:val="16"/>
              </w:rPr>
            </w:pPr>
            <w:r>
              <w:rPr>
                <w:rStyle w:val="PageNumber"/>
                <w:sz w:val="16"/>
              </w:rPr>
              <w:t>|5|</w:t>
            </w:r>
          </w:p>
        </w:tc>
      </w:tr>
    </w:tbl>
    <w:p w:rsidR="00C26A46" w:rsidRPr="00E10D0A" w:rsidRDefault="00C26A46">
      <w:pPr>
        <w:pStyle w:val="Header"/>
        <w:tabs>
          <w:tab w:val="clear" w:pos="4536"/>
          <w:tab w:val="clear" w:pos="9072"/>
        </w:tabs>
        <w:rPr>
          <w:rStyle w:val="PageNumber"/>
          <w:bCs/>
        </w:rPr>
      </w:pPr>
    </w:p>
    <w:tbl>
      <w:tblPr>
        <w:tblW w:w="96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C26A46" w:rsidRPr="00C26A46" w:rsidTr="00D20EB6">
        <w:trPr>
          <w:trHeight w:val="312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C26A46" w:rsidRPr="00C26A46" w:rsidRDefault="00C26A46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bookmarkStart w:id="0" w:name="Text6"/>
            <w:r w:rsidRPr="00C26A46">
              <w:rPr>
                <w:rStyle w:val="PageNumber"/>
                <w:b/>
                <w:bCs/>
              </w:rPr>
              <w:t>Bemerkung</w:t>
            </w:r>
          </w:p>
        </w:tc>
        <w:bookmarkEnd w:id="0"/>
        <w:tc>
          <w:tcPr>
            <w:tcW w:w="7371" w:type="dxa"/>
            <w:tcBorders>
              <w:top w:val="nil"/>
              <w:left w:val="nil"/>
              <w:bottom w:val="dotted" w:sz="4" w:space="0" w:color="auto"/>
            </w:tcBorders>
            <w:vAlign w:val="center"/>
          </w:tcPr>
          <w:p w:rsidR="00C26A46" w:rsidRPr="00C26A46" w:rsidRDefault="00D20EB6" w:rsidP="00C26A46">
            <w:pPr>
              <w:pStyle w:val="Header"/>
              <w:rPr>
                <w:rStyle w:val="PageNumber"/>
              </w:rPr>
            </w:pPr>
            <w:r>
              <w:rPr>
                <w:rStyle w:val="PageNumber"/>
                <w:sz w:val="16"/>
              </w:rPr>
              <w:t>|6|</w:t>
            </w:r>
          </w:p>
        </w:tc>
      </w:tr>
    </w:tbl>
    <w:p w:rsidR="00C26A46" w:rsidRPr="00C26A46" w:rsidRDefault="00C26A46">
      <w:pPr>
        <w:pStyle w:val="Header"/>
        <w:tabs>
          <w:tab w:val="clear" w:pos="4536"/>
          <w:tab w:val="clear" w:pos="9072"/>
        </w:tabs>
        <w:rPr>
          <w:rStyle w:val="PageNumbe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7088"/>
      </w:tblGrid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C26A46">
              <w:rPr>
                <w:rStyle w:val="PageNumber"/>
                <w:b/>
                <w:bCs/>
              </w:rPr>
              <w:t>Telefon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6"/>
              </w:rPr>
              <w:t>|7|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C26A46" w:rsidRDefault="007C6263" w:rsidP="00C26A46">
            <w:pPr>
              <w:pStyle w:val="Header"/>
              <w:rPr>
                <w:rStyle w:val="PageNumber"/>
              </w:rPr>
            </w:pPr>
            <w:r w:rsidRPr="00C26A46">
              <w:rPr>
                <w:rStyle w:val="PageNumber"/>
              </w:rPr>
              <w:t>Festanschluss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  <w:lang w:val="en-GB"/>
              </w:rPr>
            </w:pPr>
            <w:r>
              <w:rPr>
                <w:rStyle w:val="PageNumber"/>
                <w:sz w:val="16"/>
              </w:rPr>
              <w:t>|8|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C26A46" w:rsidRDefault="007C6263" w:rsidP="00C26A46">
            <w:pPr>
              <w:pStyle w:val="Header"/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Mobil intern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  <w:lang w:val="en-GB"/>
              </w:rPr>
            </w:pPr>
            <w:r>
              <w:rPr>
                <w:rStyle w:val="PageNumber"/>
                <w:sz w:val="16"/>
              </w:rPr>
              <w:t>|9|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Handy</w:t>
            </w:r>
          </w:p>
        </w:tc>
      </w:tr>
    </w:tbl>
    <w:p w:rsidR="00C26A46" w:rsidRDefault="00C26A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7088"/>
      </w:tblGrid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  <w:lang w:val="en-GB"/>
              </w:rPr>
            </w:pPr>
            <w:r w:rsidRPr="00C26A46">
              <w:rPr>
                <w:rStyle w:val="PageNumber"/>
                <w:b/>
                <w:bCs/>
                <w:lang w:val="en-GB"/>
              </w:rPr>
              <w:t>Hardware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  <w:lang w:val="en-GB"/>
              </w:rPr>
            </w:pPr>
            <w:r>
              <w:rPr>
                <w:rStyle w:val="PageNumber"/>
                <w:sz w:val="16"/>
              </w:rPr>
              <w:t>|10|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Terminal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6"/>
              </w:rPr>
              <w:t>|11|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 w:rsidRPr="00C26A46">
              <w:rPr>
                <w:rStyle w:val="PageNumber"/>
              </w:rPr>
              <w:t>PC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6"/>
              </w:rPr>
              <w:t>|12|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 w:rsidRPr="00C26A46">
              <w:rPr>
                <w:rStyle w:val="PageNumber"/>
              </w:rPr>
              <w:t>Laptop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6"/>
              </w:rPr>
              <w:t>|13|</w:t>
            </w:r>
          </w:p>
        </w:tc>
        <w:tc>
          <w:tcPr>
            <w:tcW w:w="708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26A46" w:rsidRDefault="00D20EB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6"/>
              </w:rPr>
              <w:t>|14|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D20EB6" w:rsidP="007C6263">
            <w:pPr>
              <w:pStyle w:val="Header"/>
              <w:tabs>
                <w:tab w:val="clear" w:pos="4536"/>
                <w:tab w:val="clear" w:pos="9072"/>
              </w:tabs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6"/>
              </w:rPr>
              <w:t>|15|</w:t>
            </w:r>
          </w:p>
        </w:tc>
        <w:tc>
          <w:tcPr>
            <w:tcW w:w="70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26A46" w:rsidRDefault="00D20EB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6"/>
              </w:rPr>
              <w:t>|16|</w:t>
            </w:r>
          </w:p>
        </w:tc>
      </w:tr>
    </w:tbl>
    <w:p w:rsidR="00C26A46" w:rsidRDefault="00C26A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686"/>
        <w:gridCol w:w="3403"/>
      </w:tblGrid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  <w:lang w:val="en-GB"/>
              </w:rPr>
            </w:pPr>
            <w:r w:rsidRPr="00C26A46">
              <w:rPr>
                <w:rStyle w:val="PageNumber"/>
                <w:b/>
                <w:bCs/>
                <w:lang w:val="en-GB"/>
              </w:rPr>
              <w:t>Standard Software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Microsoft Outlook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  <w:lang w:val="en-GB"/>
              </w:rPr>
              <w:t xml:space="preserve">Email und </w:t>
            </w:r>
            <w:proofErr w:type="spellStart"/>
            <w:r w:rsidRPr="00C26A46">
              <w:rPr>
                <w:rStyle w:val="PageNumber"/>
                <w:sz w:val="14"/>
                <w:szCs w:val="14"/>
                <w:lang w:val="en-GB"/>
              </w:rPr>
              <w:t>Terminplanung</w:t>
            </w:r>
            <w:proofErr w:type="spellEnd"/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</w:rPr>
              <w:t>Microsoft Word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  <w:lang w:val="en-GB"/>
              </w:rPr>
            </w:pPr>
            <w:r w:rsidRPr="00C26A46">
              <w:rPr>
                <w:rStyle w:val="PageNumber"/>
                <w:sz w:val="14"/>
                <w:szCs w:val="14"/>
              </w:rPr>
              <w:t>Textverarbeitung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</w:rPr>
              <w:t>Microsoft Excel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</w:rPr>
              <w:t>Tabellenkalkulationen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it-IT"/>
              </w:rPr>
            </w:pPr>
            <w:r>
              <w:rPr>
                <w:rStyle w:val="PageNumber"/>
                <w:sz w:val="22"/>
                <w:lang w:val="en-GB"/>
              </w:rPr>
              <w:t>Microsoft PowerPoint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proofErr w:type="spellStart"/>
            <w:r w:rsidRPr="00C26A46">
              <w:rPr>
                <w:rStyle w:val="PageNumber"/>
                <w:sz w:val="14"/>
                <w:szCs w:val="14"/>
                <w:lang w:val="en-GB"/>
              </w:rPr>
              <w:t>Präsentationen</w:t>
            </w:r>
            <w:proofErr w:type="spellEnd"/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 w:rsidRPr="00C26A46">
              <w:rPr>
                <w:rStyle w:val="PageNumber"/>
                <w:lang w:val="en-GB"/>
              </w:rPr>
              <w:t>Microsoft Access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</w:rPr>
              <w:t>Datenbanken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</w:rPr>
              <w:t>Microsoft Project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</w:rPr>
              <w:t>Projektplanung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Adobe Acrobat Reader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</w:rPr>
              <w:t>Lesen von PDF-Dokumenten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Acrobat PDF Writer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  <w:r w:rsidRPr="00C26A46">
              <w:rPr>
                <w:rStyle w:val="PageNumber"/>
                <w:sz w:val="14"/>
                <w:szCs w:val="14"/>
              </w:rPr>
              <w:t>erstellen von PDF-Dokumenten</w:t>
            </w: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proofErr w:type="spellStart"/>
            <w:r w:rsidRPr="00C26A46">
              <w:rPr>
                <w:rStyle w:val="PageNumber"/>
                <w:lang w:val="en-GB"/>
              </w:rPr>
              <w:t>XnView</w:t>
            </w:r>
            <w:proofErr w:type="spellEnd"/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</w:tr>
      <w:tr w:rsidR="007C6263" w:rsidRPr="00C26A46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lang w:val="en-GB"/>
              </w:rPr>
            </w:pPr>
            <w:r w:rsidRPr="00C26A46">
              <w:rPr>
                <w:rStyle w:val="PageNumber"/>
                <w:lang w:val="en-GB"/>
              </w:rPr>
              <w:t>WinRAR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26A46" w:rsidRDefault="007C6263" w:rsidP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</w:tr>
    </w:tbl>
    <w:p w:rsidR="00C26A46" w:rsidRDefault="00C26A46"/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402"/>
        <w:gridCol w:w="284"/>
        <w:gridCol w:w="3403"/>
      </w:tblGrid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E10D0A" w:rsidRDefault="007C6263" w:rsidP="00E10D0A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>zusätzliche Software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|17|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PSIpenta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ERP-System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|18|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PSI BDEPZ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Personalzeiterfassung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  <w:lang w:val="en-GB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19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  <w:lang w:val="en-GB"/>
              </w:rPr>
            </w:pPr>
            <w:r w:rsidRPr="00E10D0A">
              <w:rPr>
                <w:rStyle w:val="PageNumber"/>
                <w:lang w:val="en-GB"/>
              </w:rPr>
              <w:t xml:space="preserve">PSI </w:t>
            </w:r>
            <w:proofErr w:type="spellStart"/>
            <w:r w:rsidRPr="00E10D0A">
              <w:rPr>
                <w:rStyle w:val="PageNumber"/>
                <w:lang w:val="en-GB"/>
              </w:rPr>
              <w:t>Varial</w:t>
            </w:r>
            <w:proofErr w:type="spellEnd"/>
            <w:r w:rsidRPr="00E10D0A">
              <w:rPr>
                <w:rStyle w:val="PageNumber"/>
                <w:lang w:val="en-GB"/>
              </w:rPr>
              <w:t xml:space="preserve"> World – Finance 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  <w:lang w:val="en-GB"/>
              </w:rPr>
            </w:pPr>
            <w:proofErr w:type="spellStart"/>
            <w:r w:rsidRPr="00E10D0A">
              <w:rPr>
                <w:rStyle w:val="PageNumber"/>
                <w:sz w:val="14"/>
                <w:szCs w:val="14"/>
                <w:lang w:val="en-GB"/>
              </w:rPr>
              <w:t>FiBu</w:t>
            </w:r>
            <w:proofErr w:type="spellEnd"/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  <w:lang w:val="en-GB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20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  <w:lang w:val="en-GB"/>
              </w:rPr>
            </w:pPr>
            <w:r w:rsidRPr="00E10D0A">
              <w:rPr>
                <w:rStyle w:val="PageNumber"/>
                <w:lang w:val="en-GB"/>
              </w:rPr>
              <w:t xml:space="preserve">PSI </w:t>
            </w:r>
            <w:proofErr w:type="spellStart"/>
            <w:r w:rsidRPr="00E10D0A">
              <w:rPr>
                <w:rStyle w:val="PageNumber"/>
                <w:lang w:val="en-GB"/>
              </w:rPr>
              <w:t>Varial</w:t>
            </w:r>
            <w:proofErr w:type="spellEnd"/>
            <w:r w:rsidRPr="00E10D0A">
              <w:rPr>
                <w:rStyle w:val="PageNumber"/>
                <w:lang w:val="en-GB"/>
              </w:rPr>
              <w:t xml:space="preserve"> Guide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KP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21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PSI Projektmanagement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22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PSI Leitstand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23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Perbit Views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KP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24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QSYS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Qualitätsmanagementsystem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25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STB-System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 w:rsidRPr="00E10D0A">
              <w:rPr>
                <w:rStyle w:val="PageNumber"/>
                <w:sz w:val="14"/>
                <w:szCs w:val="14"/>
              </w:rPr>
              <w:t>Werkzeugverwaltung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26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442495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27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28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29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30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31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</w:tbl>
    <w:p w:rsidR="00C26A46" w:rsidRDefault="00C26A46">
      <w:pPr>
        <w:pStyle w:val="Header"/>
        <w:tabs>
          <w:tab w:val="clear" w:pos="4536"/>
          <w:tab w:val="clear" w:pos="9072"/>
        </w:tabs>
        <w:rPr>
          <w:rStyle w:val="PageNumber"/>
          <w:b/>
          <w:bCs/>
          <w:sz w:val="22"/>
        </w:rPr>
        <w:sectPr w:rsidR="00C26A46" w:rsidSect="00E10D0A">
          <w:headerReference w:type="default" r:id="rId7"/>
          <w:footerReference w:type="default" r:id="rId8"/>
          <w:pgSz w:w="11906" w:h="16838" w:code="9"/>
          <w:pgMar w:top="851" w:right="851" w:bottom="851" w:left="1588" w:header="1134" w:footer="851" w:gutter="0"/>
          <w:cols w:space="720"/>
        </w:sectPr>
      </w:pPr>
      <w:bookmarkStart w:id="1" w:name="_GoBack"/>
      <w:bookmarkEnd w:id="1"/>
    </w:p>
    <w:p w:rsidR="00E10D0A" w:rsidRPr="00E10D0A" w:rsidRDefault="00E10D0A">
      <w:pPr>
        <w:rPr>
          <w:rStyle w:val="PageNumber"/>
          <w:b/>
          <w:bCs/>
          <w:sz w:val="24"/>
          <w:szCs w:val="24"/>
          <w:u w:val="single"/>
        </w:rPr>
      </w:pPr>
      <w:r w:rsidRPr="00E10D0A">
        <w:rPr>
          <w:rStyle w:val="PageNumber"/>
          <w:b/>
          <w:bCs/>
          <w:sz w:val="24"/>
          <w:szCs w:val="24"/>
          <w:u w:val="single"/>
        </w:rPr>
        <w:lastRenderedPageBreak/>
        <w:t>Zugänge zu Systemen</w:t>
      </w:r>
    </w:p>
    <w:p w:rsidR="00E10D0A" w:rsidRDefault="00E10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C26A46" w:rsidRPr="00E10D0A" w:rsidTr="00CC72A9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E10D0A" w:rsidRDefault="00C26A46" w:rsidP="00CC72A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>Zugang zu Daten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E10D0A" w:rsidRDefault="00C26A46" w:rsidP="00CC72A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 w:rsidRPr="00E10D0A">
              <w:rPr>
                <w:rStyle w:val="PageNumber"/>
              </w:rPr>
              <w:t>entsprechend Bereich/Team/Gruppe/Funktion im Standard enthalten</w:t>
            </w:r>
          </w:p>
        </w:tc>
      </w:tr>
    </w:tbl>
    <w:p w:rsidR="00E10D0A" w:rsidRDefault="00E10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7088"/>
      </w:tblGrid>
      <w:tr w:rsidR="00C26A46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E10D0A" w:rsidRDefault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>Weitere Ordner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32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7088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33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C26A46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E10D0A" w:rsidRDefault="00C26A46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A46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34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708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C26A46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35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</w:tbl>
    <w:p w:rsidR="00CC72A9" w:rsidRDefault="00CC7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402"/>
        <w:gridCol w:w="284"/>
        <w:gridCol w:w="3403"/>
      </w:tblGrid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>Datenbanken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36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 w:rsidRPr="00E10D0A">
              <w:rPr>
                <w:rStyle w:val="PageNumber"/>
              </w:rPr>
              <w:t>TIM Technische Information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C72A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 w:rsidRPr="00856289">
              <w:rPr>
                <w:rStyle w:val="PageNumber"/>
                <w:sz w:val="14"/>
                <w:szCs w:val="14"/>
              </w:rPr>
              <w:t>Zeichnung Normen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37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</w:rPr>
              <w:t>SAM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CC72A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 w:rsidRPr="00856289">
              <w:rPr>
                <w:rStyle w:val="PageNumber"/>
                <w:sz w:val="14"/>
                <w:szCs w:val="14"/>
              </w:rPr>
              <w:t>Systematische Aktivtäten Management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38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39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85628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C72A9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40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41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42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85628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C72A9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43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44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45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85628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C72A9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46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47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48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85628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C72A9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49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50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 w:rsidP="007C6263">
            <w:pPr>
              <w:pStyle w:val="Header"/>
              <w:ind w:left="-28" w:right="-57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51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Pr="00856289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CC72A9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color w:val="808080"/>
                <w:sz w:val="14"/>
                <w:szCs w:val="14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52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</w:tbl>
    <w:p w:rsidR="00CC72A9" w:rsidRDefault="00CC72A9"/>
    <w:p w:rsidR="00856289" w:rsidRDefault="00856289"/>
    <w:p w:rsidR="00C0599B" w:rsidRPr="00E10D0A" w:rsidRDefault="00C0599B" w:rsidP="00C0599B">
      <w:pPr>
        <w:rPr>
          <w:rStyle w:val="PageNumber"/>
          <w:b/>
          <w:bCs/>
          <w:sz w:val="24"/>
          <w:szCs w:val="24"/>
          <w:u w:val="single"/>
        </w:rPr>
      </w:pPr>
      <w:r w:rsidRPr="00E10D0A">
        <w:rPr>
          <w:rStyle w:val="PageNumber"/>
          <w:b/>
          <w:bCs/>
          <w:sz w:val="24"/>
          <w:szCs w:val="24"/>
          <w:u w:val="single"/>
        </w:rPr>
        <w:t>Zu</w:t>
      </w:r>
      <w:r>
        <w:rPr>
          <w:rStyle w:val="PageNumber"/>
          <w:b/>
          <w:bCs/>
          <w:sz w:val="24"/>
          <w:szCs w:val="24"/>
          <w:u w:val="single"/>
        </w:rPr>
        <w:t>sätzliche Berechtigungen</w:t>
      </w:r>
    </w:p>
    <w:p w:rsidR="00C0599B" w:rsidRDefault="00C05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402"/>
        <w:gridCol w:w="284"/>
        <w:gridCol w:w="3403"/>
      </w:tblGrid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>Ordnern</w:t>
            </w:r>
            <w:r>
              <w:rPr>
                <w:rStyle w:val="PageNumber"/>
                <w:b/>
                <w:bCs/>
              </w:rPr>
              <w:t>/Datein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53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 w:rsidRPr="00E10D0A">
              <w:rPr>
                <w:rStyle w:val="PageNumber"/>
              </w:rPr>
              <w:t>Neuprojekte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442495" w:rsidP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58</w:t>
            </w:r>
            <w:r>
              <w:rPr>
                <w:rStyle w:val="PageNumber"/>
                <w:sz w:val="18"/>
                <w:szCs w:val="18"/>
              </w:rPr>
              <w:t>|</w:t>
            </w:r>
            <w:r w:rsidR="007C6263" w:rsidRPr="00856289">
              <w:rPr>
                <w:rStyle w:val="PageNumber"/>
                <w:sz w:val="16"/>
                <w:szCs w:val="16"/>
              </w:rPr>
              <w:t>Lesen</w:t>
            </w:r>
            <w:r w:rsidR="007C6263">
              <w:rPr>
                <w:rStyle w:val="PageNumber"/>
                <w:sz w:val="16"/>
                <w:szCs w:val="16"/>
              </w:rPr>
              <w:tab/>
            </w: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59</w:t>
            </w:r>
            <w:r>
              <w:rPr>
                <w:rStyle w:val="PageNumber"/>
                <w:sz w:val="18"/>
                <w:szCs w:val="18"/>
              </w:rPr>
              <w:t>|</w:t>
            </w:r>
            <w:r w:rsidR="007C6263">
              <w:rPr>
                <w:rStyle w:val="PageNumber"/>
                <w:sz w:val="16"/>
                <w:szCs w:val="16"/>
              </w:rPr>
              <w:t>Lesen + Schreiben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54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>
              <w:rPr>
                <w:rStyle w:val="PageNumber"/>
              </w:rPr>
              <w:t>Reisplan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4"/>
                <w:szCs w:val="14"/>
              </w:rPr>
              <w:t>Aufnahme in …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55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56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57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</w:tbl>
    <w:p w:rsidR="00856289" w:rsidRDefault="008562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686"/>
        <w:gridCol w:w="3403"/>
      </w:tblGrid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  <w:r w:rsidRPr="00E10D0A">
              <w:rPr>
                <w:rStyle w:val="PageNumber"/>
                <w:b/>
                <w:bCs/>
              </w:rPr>
              <w:t xml:space="preserve">Berechtigung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60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 w:rsidRPr="00E10D0A">
              <w:rPr>
                <w:rStyle w:val="PageNumber"/>
              </w:rPr>
              <w:t>Email intern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 w:rsidRPr="00856289">
              <w:rPr>
                <w:rStyle w:val="PageNumber"/>
                <w:sz w:val="14"/>
                <w:szCs w:val="14"/>
              </w:rPr>
              <w:t>Innerhalb der Schlote-Gruppe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61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 w:rsidRPr="00E10D0A">
              <w:rPr>
                <w:rStyle w:val="PageNumber"/>
              </w:rPr>
              <w:t>Email extern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62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 w:rsidRPr="00E10D0A">
              <w:rPr>
                <w:rStyle w:val="PageNumber"/>
              </w:rPr>
              <w:t>Internetzugang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6"/>
                <w:szCs w:val="16"/>
              </w:rPr>
              <w:t>Download</w:t>
            </w:r>
            <w:r>
              <w:rPr>
                <w:rStyle w:val="PageNumber"/>
                <w:sz w:val="16"/>
                <w:szCs w:val="16"/>
              </w:rPr>
              <w:tab/>
            </w:r>
            <w:r w:rsidR="00442495">
              <w:rPr>
                <w:rStyle w:val="PageNumber"/>
                <w:sz w:val="18"/>
                <w:szCs w:val="18"/>
              </w:rPr>
              <w:t>|</w:t>
            </w:r>
            <w:r w:rsidR="00442495">
              <w:rPr>
                <w:rStyle w:val="PageNumber"/>
                <w:sz w:val="18"/>
                <w:szCs w:val="18"/>
              </w:rPr>
              <w:t>64</w:t>
            </w:r>
            <w:r w:rsidR="00442495"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6"/>
                <w:szCs w:val="16"/>
              </w:rPr>
              <w:t xml:space="preserve"> ja</w:t>
            </w:r>
            <w:r>
              <w:rPr>
                <w:rStyle w:val="PageNumber"/>
                <w:sz w:val="16"/>
                <w:szCs w:val="16"/>
              </w:rPr>
              <w:tab/>
            </w:r>
            <w:r w:rsidR="00442495">
              <w:rPr>
                <w:rStyle w:val="PageNumber"/>
                <w:sz w:val="18"/>
                <w:szCs w:val="18"/>
              </w:rPr>
              <w:t>|</w:t>
            </w:r>
            <w:r w:rsidR="00442495">
              <w:rPr>
                <w:rStyle w:val="PageNumber"/>
                <w:sz w:val="18"/>
                <w:szCs w:val="18"/>
              </w:rPr>
              <w:t>65</w:t>
            </w:r>
            <w:r w:rsidR="00442495"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6"/>
                <w:szCs w:val="16"/>
              </w:rPr>
              <w:t xml:space="preserve"> nein</w:t>
            </w:r>
          </w:p>
        </w:tc>
      </w:tr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63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rPr>
                <w:rStyle w:val="PageNumber"/>
              </w:rPr>
            </w:pPr>
            <w:r w:rsidRPr="00E10D0A">
              <w:rPr>
                <w:rStyle w:val="PageNumber"/>
              </w:rPr>
              <w:t>Remote User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4"/>
                <w:szCs w:val="14"/>
              </w:rPr>
              <w:t>Zugang zum Netzwerk von externer Stelle</w:t>
            </w:r>
          </w:p>
        </w:tc>
      </w:tr>
    </w:tbl>
    <w:p w:rsidR="007C6263" w:rsidRDefault="007C62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3402"/>
        <w:gridCol w:w="284"/>
        <w:gridCol w:w="3403"/>
      </w:tblGrid>
      <w:tr w:rsidR="007C6263" w:rsidRPr="00E10D0A" w:rsidTr="007C6263">
        <w:trPr>
          <w:cantSplit/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E10D0A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263" w:rsidRPr="007C6263" w:rsidRDefault="00442495" w:rsidP="007C6263">
            <w:pPr>
              <w:pStyle w:val="Header"/>
              <w:ind w:left="-28" w:right="-57"/>
              <w:jc w:val="center"/>
              <w:rPr>
                <w:rStyle w:val="PageNumber"/>
                <w:sz w:val="18"/>
                <w:szCs w:val="18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66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67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C6263" w:rsidRDefault="007C6263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4"/>
                <w:szCs w:val="14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C6263" w:rsidRPr="00E10D0A" w:rsidRDefault="0044249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  <w:r>
              <w:rPr>
                <w:rStyle w:val="PageNumber"/>
                <w:sz w:val="18"/>
                <w:szCs w:val="18"/>
              </w:rPr>
              <w:t>|</w:t>
            </w:r>
            <w:r>
              <w:rPr>
                <w:rStyle w:val="PageNumber"/>
                <w:sz w:val="18"/>
                <w:szCs w:val="18"/>
              </w:rPr>
              <w:t>68</w:t>
            </w:r>
            <w:r>
              <w:rPr>
                <w:rStyle w:val="PageNumber"/>
                <w:sz w:val="18"/>
                <w:szCs w:val="18"/>
              </w:rPr>
              <w:t>|</w:t>
            </w:r>
          </w:p>
        </w:tc>
      </w:tr>
    </w:tbl>
    <w:p w:rsidR="00C26A46" w:rsidRPr="00856289" w:rsidRDefault="00C26A46">
      <w:pPr>
        <w:pStyle w:val="Header"/>
        <w:tabs>
          <w:tab w:val="clear" w:pos="4536"/>
          <w:tab w:val="clear" w:pos="9072"/>
        </w:tabs>
        <w:rPr>
          <w:rStyle w:val="PageNumbe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4"/>
        <w:gridCol w:w="2552"/>
        <w:gridCol w:w="567"/>
        <w:gridCol w:w="1701"/>
        <w:gridCol w:w="284"/>
        <w:gridCol w:w="2552"/>
      </w:tblGrid>
      <w:tr w:rsidR="000C7845" w:rsidRPr="000C7845" w:rsidTr="000C7845">
        <w:trPr>
          <w:cantSplit/>
          <w:trHeight w:val="20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7845" w:rsidRP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sz w:val="24"/>
                <w:szCs w:val="24"/>
              </w:rPr>
            </w:pPr>
            <w:r w:rsidRPr="000C7845">
              <w:rPr>
                <w:rStyle w:val="PageNumber"/>
                <w:b/>
                <w:sz w:val="24"/>
                <w:szCs w:val="24"/>
              </w:rPr>
              <w:t>Genehmigt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b/>
                <w:sz w:val="24"/>
                <w:szCs w:val="24"/>
              </w:rPr>
            </w:pPr>
          </w:p>
        </w:tc>
      </w:tr>
      <w:tr w:rsidR="000C7845" w:rsidTr="000C7845">
        <w:trPr>
          <w:cantSplit/>
          <w:trHeight w:val="851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</w:tr>
      <w:tr w:rsidR="000C7845" w:rsidRPr="00856289" w:rsidTr="000C7845">
        <w:trPr>
          <w:cantSplit/>
          <w:trHeight w:val="20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Datum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ind w:left="-57" w:right="-57"/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Unterschrift Geschäftsführer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</w:tr>
      <w:tr w:rsidR="000C7845" w:rsidTr="000C7845">
        <w:trPr>
          <w:cantSplit/>
          <w:trHeight w:val="851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845" w:rsidRPr="000C7845" w:rsidRDefault="000C7845" w:rsidP="000C7845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24"/>
                <w:szCs w:val="24"/>
              </w:rPr>
            </w:pPr>
            <w:r w:rsidRPr="000C7845">
              <w:rPr>
                <w:rStyle w:val="PageNumber"/>
                <w:b/>
                <w:bCs/>
                <w:sz w:val="24"/>
                <w:szCs w:val="24"/>
              </w:rPr>
              <w:t>Daten erfasst</w:t>
            </w:r>
          </w:p>
        </w:tc>
      </w:tr>
      <w:tr w:rsidR="000C7845" w:rsidRPr="00856289" w:rsidTr="000C7845">
        <w:trPr>
          <w:cantSplit/>
          <w:trHeight w:val="20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Datum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Unterschrift Vorgesetzter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</w:tr>
      <w:tr w:rsidR="000C7845" w:rsidTr="000C7845">
        <w:trPr>
          <w:cantSplit/>
          <w:trHeight w:val="851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C7845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</w:rPr>
            </w:pPr>
          </w:p>
        </w:tc>
      </w:tr>
      <w:tr w:rsidR="000C7845" w:rsidRPr="00856289" w:rsidTr="000C7845">
        <w:trPr>
          <w:cantSplit/>
          <w:trHeight w:val="20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Datum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Unterschrift TL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Datum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C7845" w:rsidRPr="00856289" w:rsidRDefault="000C7845" w:rsidP="00856289">
            <w:pPr>
              <w:pStyle w:val="Header"/>
              <w:tabs>
                <w:tab w:val="clear" w:pos="4536"/>
                <w:tab w:val="clear" w:pos="9072"/>
              </w:tabs>
              <w:rPr>
                <w:rStyle w:val="PageNumber"/>
                <w:sz w:val="16"/>
                <w:szCs w:val="16"/>
              </w:rPr>
            </w:pPr>
            <w:r>
              <w:rPr>
                <w:rStyle w:val="PageNumber"/>
                <w:sz w:val="16"/>
              </w:rPr>
              <w:t>Unterschrift TLE</w:t>
            </w:r>
          </w:p>
        </w:tc>
      </w:tr>
    </w:tbl>
    <w:p w:rsidR="00856289" w:rsidRPr="00856289" w:rsidRDefault="00856289">
      <w:pPr>
        <w:pStyle w:val="Header"/>
        <w:tabs>
          <w:tab w:val="clear" w:pos="4536"/>
          <w:tab w:val="clear" w:pos="9072"/>
        </w:tabs>
        <w:rPr>
          <w:rStyle w:val="PageNumber"/>
        </w:rPr>
      </w:pPr>
    </w:p>
    <w:sectPr w:rsidR="00856289" w:rsidRPr="00856289" w:rsidSect="00856289">
      <w:pgSz w:w="11906" w:h="16838" w:code="9"/>
      <w:pgMar w:top="851" w:right="680" w:bottom="851" w:left="1588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EDD" w:rsidRDefault="00FB6EDD">
      <w:r>
        <w:separator/>
      </w:r>
    </w:p>
  </w:endnote>
  <w:endnote w:type="continuationSeparator" w:id="0">
    <w:p w:rsidR="00FB6EDD" w:rsidRDefault="00FB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ntax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2552"/>
    </w:tblGrid>
    <w:tr w:rsidR="00856289" w:rsidRPr="00C26A46" w:rsidTr="00E10D0A">
      <w:trPr>
        <w:cantSplit/>
        <w:trHeight w:val="20"/>
      </w:trPr>
      <w:tc>
        <w:tcPr>
          <w:tcW w:w="9639" w:type="dxa"/>
          <w:gridSpan w:val="2"/>
          <w:tcBorders>
            <w:top w:val="single" w:sz="4" w:space="0" w:color="auto"/>
          </w:tcBorders>
          <w:vAlign w:val="center"/>
        </w:tcPr>
        <w:p w:rsidR="00856289" w:rsidRPr="00C26A46" w:rsidRDefault="00856289">
          <w:pPr>
            <w:pStyle w:val="Header"/>
            <w:jc w:val="right"/>
            <w:rPr>
              <w:sz w:val="4"/>
              <w:szCs w:val="4"/>
            </w:rPr>
          </w:pPr>
        </w:p>
      </w:tc>
    </w:tr>
    <w:tr w:rsidR="00856289" w:rsidTr="00E10D0A">
      <w:trPr>
        <w:cantSplit/>
        <w:trHeight w:val="20"/>
      </w:trPr>
      <w:tc>
        <w:tcPr>
          <w:tcW w:w="7088" w:type="dxa"/>
        </w:tcPr>
        <w:p w:rsidR="00856289" w:rsidRDefault="00856289" w:rsidP="00C26A46">
          <w:pPr>
            <w:pStyle w:val="Header"/>
            <w:rPr>
              <w:sz w:val="16"/>
            </w:rPr>
          </w:pPr>
          <w:r w:rsidRPr="00C26A46">
            <w:rPr>
              <w:snapToGrid w:val="0"/>
              <w:sz w:val="14"/>
            </w:rPr>
            <w:fldChar w:fldCharType="begin"/>
          </w:r>
          <w:r w:rsidRPr="00C26A46">
            <w:rPr>
              <w:snapToGrid w:val="0"/>
              <w:sz w:val="14"/>
            </w:rPr>
            <w:instrText xml:space="preserve"> FILENAME \p </w:instrText>
          </w:r>
          <w:r w:rsidRPr="00C26A46">
            <w:rPr>
              <w:snapToGrid w:val="0"/>
              <w:sz w:val="14"/>
            </w:rPr>
            <w:fldChar w:fldCharType="separate"/>
          </w:r>
          <w:r w:rsidR="003F159E">
            <w:rPr>
              <w:noProof/>
              <w:snapToGrid w:val="0"/>
              <w:sz w:val="14"/>
            </w:rPr>
            <w:t>Document3</w:t>
          </w:r>
          <w:r w:rsidRPr="00C26A46">
            <w:rPr>
              <w:snapToGrid w:val="0"/>
              <w:sz w:val="14"/>
            </w:rPr>
            <w:fldChar w:fldCharType="end"/>
          </w:r>
        </w:p>
      </w:tc>
      <w:tc>
        <w:tcPr>
          <w:tcW w:w="2552" w:type="dxa"/>
        </w:tcPr>
        <w:p w:rsidR="00856289" w:rsidRDefault="00856289" w:rsidP="00C26A46">
          <w:pPr>
            <w:pStyle w:val="Header"/>
            <w:jc w:val="right"/>
            <w:rPr>
              <w:rStyle w:val="PageNumber"/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442495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von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</w:instrText>
          </w:r>
          <w:r>
            <w:rPr>
              <w:rStyle w:val="PageNumber"/>
              <w:sz w:val="16"/>
            </w:rPr>
            <w:fldChar w:fldCharType="separate"/>
          </w:r>
          <w:r w:rsidR="00442495">
            <w:rPr>
              <w:rStyle w:val="PageNumber"/>
              <w:noProof/>
              <w:sz w:val="16"/>
            </w:rPr>
            <w:t>4</w:t>
          </w:r>
          <w:r>
            <w:rPr>
              <w:rStyle w:val="PageNumber"/>
              <w:sz w:val="16"/>
            </w:rPr>
            <w:fldChar w:fldCharType="end"/>
          </w:r>
        </w:p>
        <w:p w:rsidR="00856289" w:rsidRDefault="00856289" w:rsidP="00C26A46">
          <w:pPr>
            <w:pStyle w:val="Header"/>
            <w:jc w:val="right"/>
            <w:rPr>
              <w:sz w:val="16"/>
            </w:rPr>
          </w:pPr>
          <w:r w:rsidRPr="00C26A46">
            <w:rPr>
              <w:sz w:val="14"/>
            </w:rPr>
            <w:t>F  TLE/001/04/0</w:t>
          </w:r>
          <w:r w:rsidR="007C6263">
            <w:rPr>
              <w:sz w:val="14"/>
            </w:rPr>
            <w:t>4</w:t>
          </w:r>
          <w:r w:rsidRPr="00C26A46">
            <w:rPr>
              <w:sz w:val="14"/>
            </w:rPr>
            <w:t xml:space="preserve">  </w:t>
          </w:r>
          <w:r w:rsidR="007C6263">
            <w:rPr>
              <w:sz w:val="14"/>
            </w:rPr>
            <w:t>12</w:t>
          </w:r>
          <w:r w:rsidRPr="00C26A46">
            <w:rPr>
              <w:sz w:val="14"/>
            </w:rPr>
            <w:t>.</w:t>
          </w:r>
          <w:r w:rsidR="007C6263">
            <w:rPr>
              <w:sz w:val="14"/>
            </w:rPr>
            <w:t>04</w:t>
          </w:r>
          <w:r w:rsidRPr="00C26A46">
            <w:rPr>
              <w:sz w:val="14"/>
            </w:rPr>
            <w:t>.</w:t>
          </w:r>
          <w:r w:rsidR="00F2759F">
            <w:rPr>
              <w:sz w:val="14"/>
            </w:rPr>
            <w:t>2010</w:t>
          </w:r>
        </w:p>
      </w:tc>
    </w:tr>
  </w:tbl>
  <w:p w:rsidR="00856289" w:rsidRPr="00C26A46" w:rsidRDefault="0085628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EDD" w:rsidRDefault="00FB6EDD">
      <w:r>
        <w:separator/>
      </w:r>
    </w:p>
  </w:footnote>
  <w:footnote w:type="continuationSeparator" w:id="0">
    <w:p w:rsidR="00FB6EDD" w:rsidRDefault="00FB6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5103"/>
      <w:gridCol w:w="2268"/>
    </w:tblGrid>
    <w:tr w:rsidR="00856289" w:rsidTr="00C26A46">
      <w:trPr>
        <w:trHeight w:val="1418"/>
      </w:trPr>
      <w:tc>
        <w:tcPr>
          <w:tcW w:w="2268" w:type="dxa"/>
          <w:tcBorders>
            <w:bottom w:val="nil"/>
          </w:tcBorders>
          <w:vAlign w:val="center"/>
        </w:tcPr>
        <w:p w:rsidR="00856289" w:rsidRDefault="00856289" w:rsidP="00C26A46">
          <w:pPr>
            <w:pStyle w:val="Header"/>
            <w:jc w:val="center"/>
          </w:pPr>
        </w:p>
      </w:tc>
      <w:tc>
        <w:tcPr>
          <w:tcW w:w="5103" w:type="dxa"/>
          <w:tcBorders>
            <w:bottom w:val="nil"/>
          </w:tcBorders>
          <w:vAlign w:val="center"/>
        </w:tcPr>
        <w:p w:rsidR="00856289" w:rsidRDefault="00856289">
          <w:pPr>
            <w:pStyle w:val="Header"/>
            <w:jc w:val="cent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EDV-Zugangsdaten</w:t>
          </w:r>
        </w:p>
        <w:p w:rsidR="00856289" w:rsidRPr="00C26A46" w:rsidRDefault="00856289">
          <w:pPr>
            <w:pStyle w:val="Header"/>
            <w:jc w:val="center"/>
          </w:pPr>
          <w:r w:rsidRPr="00C26A46">
            <w:t>Neueinstellung / Änderung</w:t>
          </w:r>
        </w:p>
      </w:tc>
      <w:tc>
        <w:tcPr>
          <w:tcW w:w="2268" w:type="dxa"/>
          <w:tcBorders>
            <w:bottom w:val="nil"/>
          </w:tcBorders>
          <w:vAlign w:val="center"/>
        </w:tcPr>
        <w:p w:rsidR="00856289" w:rsidRPr="00C26A46" w:rsidRDefault="00856289">
          <w:pPr>
            <w:pStyle w:val="Header"/>
            <w:jc w:val="center"/>
          </w:pPr>
        </w:p>
      </w:tc>
    </w:tr>
    <w:tr w:rsidR="00856289" w:rsidTr="00C26A46">
      <w:trPr>
        <w:trHeight w:val="20"/>
      </w:trPr>
      <w:tc>
        <w:tcPr>
          <w:tcW w:w="2268" w:type="dxa"/>
          <w:tcBorders>
            <w:top w:val="nil"/>
            <w:bottom w:val="single" w:sz="4" w:space="0" w:color="auto"/>
            <w:right w:val="nil"/>
          </w:tcBorders>
          <w:vAlign w:val="center"/>
        </w:tcPr>
        <w:p w:rsidR="00856289" w:rsidRDefault="00856289">
          <w:pPr>
            <w:pStyle w:val="Header"/>
            <w:jc w:val="center"/>
            <w:rPr>
              <w:rFonts w:ascii="Syntax" w:hAnsi="Syntax"/>
              <w:sz w:val="10"/>
            </w:rPr>
          </w:pPr>
        </w:p>
      </w:tc>
      <w:tc>
        <w:tcPr>
          <w:tcW w:w="510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856289" w:rsidRDefault="00856289">
          <w:pPr>
            <w:pStyle w:val="Header"/>
            <w:rPr>
              <w:rFonts w:ascii="Syntax" w:hAnsi="Syntax"/>
              <w:sz w:val="10"/>
            </w:rPr>
          </w:pP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856289" w:rsidRDefault="00856289">
          <w:pPr>
            <w:pStyle w:val="Header"/>
            <w:jc w:val="center"/>
            <w:rPr>
              <w:rFonts w:ascii="Syntax" w:hAnsi="Syntax"/>
              <w:sz w:val="10"/>
            </w:rPr>
          </w:pPr>
        </w:p>
      </w:tc>
    </w:tr>
  </w:tbl>
  <w:p w:rsidR="00856289" w:rsidRPr="00C26A46" w:rsidRDefault="00856289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9E"/>
    <w:rsid w:val="00043D3A"/>
    <w:rsid w:val="000C7845"/>
    <w:rsid w:val="003C5FAF"/>
    <w:rsid w:val="003F159E"/>
    <w:rsid w:val="00442495"/>
    <w:rsid w:val="00503817"/>
    <w:rsid w:val="0072072F"/>
    <w:rsid w:val="007213DC"/>
    <w:rsid w:val="007C6263"/>
    <w:rsid w:val="00835F64"/>
    <w:rsid w:val="00856289"/>
    <w:rsid w:val="00B862B9"/>
    <w:rsid w:val="00C03B42"/>
    <w:rsid w:val="00C0599B"/>
    <w:rsid w:val="00C26A46"/>
    <w:rsid w:val="00CC72A9"/>
    <w:rsid w:val="00D20EB6"/>
    <w:rsid w:val="00DE7B0F"/>
    <w:rsid w:val="00E10D0A"/>
    <w:rsid w:val="00F2759F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rFonts w:ascii="Century Gothic" w:hAnsi="Century Gothic"/>
    </w:rPr>
  </w:style>
  <w:style w:type="table" w:styleId="TableGrid">
    <w:name w:val="Table Grid"/>
    <w:basedOn w:val="TableNormal"/>
    <w:rsid w:val="0085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rFonts w:ascii="Century Gothic" w:hAnsi="Century Gothic"/>
    </w:rPr>
  </w:style>
  <w:style w:type="table" w:styleId="TableGrid">
    <w:name w:val="Table Grid"/>
    <w:basedOn w:val="TableNormal"/>
    <w:rsid w:val="0085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esktop\ITE001-DE%20EDV-Zugangsdat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ITE001-DE EDV-Zugangsdaten.dot</Template>
  <TotalTime>0</TotalTime>
  <Pages>4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</vt:lpstr>
    </vt:vector>
  </TitlesOfParts>
  <Company>Schlote GmbH &amp; Co. KG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Moritz</cp:lastModifiedBy>
  <cp:revision>4</cp:revision>
  <cp:lastPrinted>2004-06-18T09:09:00Z</cp:lastPrinted>
  <dcterms:created xsi:type="dcterms:W3CDTF">2016-05-17T13:26:00Z</dcterms:created>
  <dcterms:modified xsi:type="dcterms:W3CDTF">2016-05-17T14:09:00Z</dcterms:modified>
</cp:coreProperties>
</file>